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55E1B" w:rsidRDefault="004548F3" w:rsidP="00483033">
      <w:pPr>
        <w:pStyle w:val="Subttulo"/>
        <w:jc w:val="both"/>
        <w:rPr>
          <w:noProof/>
          <w:sz w:val="56"/>
        </w:rPr>
      </w:pPr>
      <w:r>
        <w:rPr>
          <w:noProof/>
          <w:sz w:val="56"/>
        </w:rPr>
        <w:t>JavaScript</w:t>
      </w:r>
    </w:p>
    <w:p w:rsidR="009853E9" w:rsidRPr="00A97EEC" w:rsidRDefault="009853E9" w:rsidP="00483033">
      <w:pPr>
        <w:jc w:val="both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483033">
            <w:pPr>
              <w:jc w:val="both"/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483033">
            <w:pPr>
              <w:jc w:val="both"/>
              <w:rPr>
                <w:noProof/>
              </w:rPr>
            </w:pPr>
          </w:p>
        </w:tc>
      </w:tr>
    </w:tbl>
    <w:p w:rsidR="006E0CC1" w:rsidRDefault="006E0CC1" w:rsidP="00483033">
      <w:pPr>
        <w:pStyle w:val="Ttulo1"/>
        <w:spacing w:line="192" w:lineRule="auto"/>
        <w:jc w:val="both"/>
        <w:rPr>
          <w:noProof/>
          <w:lang w:bidi="es-ES"/>
        </w:rPr>
      </w:pPr>
      <w:r>
        <w:rPr>
          <w:noProof/>
          <w:lang w:bidi="es-ES"/>
        </w:rPr>
        <w:t>Actividad 1</w:t>
      </w:r>
    </w:p>
    <w:p w:rsidR="006E0CC1" w:rsidRDefault="006E0CC1" w:rsidP="006E0CC1">
      <w:pPr>
        <w:rPr>
          <w:lang w:bidi="es-ES"/>
        </w:rPr>
      </w:pPr>
    </w:p>
    <w:p w:rsidR="003D679A" w:rsidRPr="003D679A" w:rsidRDefault="003D679A" w:rsidP="006E0CC1">
      <w:pPr>
        <w:rPr>
          <w:rFonts w:asciiTheme="majorHAnsi" w:hAnsiTheme="majorHAnsi" w:cstheme="majorHAnsi"/>
          <w:lang w:bidi="es-ES"/>
        </w:rPr>
      </w:pPr>
      <w:r>
        <w:rPr>
          <w:rFonts w:asciiTheme="majorHAnsi" w:hAnsiTheme="majorHAnsi" w:cstheme="majorHAnsi"/>
          <w:lang w:bidi="es-ES"/>
        </w:rPr>
        <w:t>Una vez instalado el entorno de trabajo realice: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</w:rPr>
        <w:t> 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Style w:val="Textoennegrita"/>
        </w:rPr>
        <w:t>1.</w:t>
      </w: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</w:rPr>
        <w:t> 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Copie y pegue el siguiente código fuente en el programa Sublime Text, e indique que función realiza la página.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&lt;html&gt;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&lt;head&gt;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 &lt;meta charset="UTF-8"&gt;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Esto es el título de la página que usualmente aparece en la barra de título del navegador --&gt;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  &lt;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title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&gt;Mi Primera Página HTML con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Javascript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&lt;/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title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&lt;script&gt;  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            alert ("El mundo JavaScript"); 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   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&lt;/script&gt;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&lt;/head&gt;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&lt;body&gt;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Este es un título que se puede ver dentro del contenido de la página --&gt;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 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Esta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es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una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imágen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 --&gt;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&lt;p&gt;Hola, esta es una página HTML con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Javascript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&lt;/p&gt;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&lt;/body&gt;</w:t>
      </w: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&lt;/html&gt;</w:t>
      </w:r>
    </w:p>
    <w:p w:rsid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</w:rPr>
        <w:lastRenderedPageBreak/>
        <w:t> </w:t>
      </w:r>
      <w:r w:rsidR="00505FCC">
        <w:rPr>
          <w:noProof/>
          <w:lang w:val="es-419" w:eastAsia="es-419"/>
        </w:rPr>
        <w:drawing>
          <wp:inline distT="0" distB="0" distL="0" distR="0" wp14:anchorId="160D9CF2" wp14:editId="7F453046">
            <wp:extent cx="5731510" cy="220853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FCC">
        <w:rPr>
          <w:noProof/>
          <w:lang w:val="es-419" w:eastAsia="es-419"/>
        </w:rPr>
        <w:drawing>
          <wp:inline distT="0" distB="0" distL="0" distR="0" wp14:anchorId="5A3576D1" wp14:editId="142B4522">
            <wp:extent cx="5731510" cy="1081405"/>
            <wp:effectExtent l="0" t="0" r="254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CC" w:rsidRDefault="00505FCC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>
        <w:rPr>
          <w:noProof/>
          <w:lang w:val="es-419" w:eastAsia="es-419"/>
        </w:rPr>
        <w:drawing>
          <wp:inline distT="0" distB="0" distL="0" distR="0" wp14:anchorId="564F3700" wp14:editId="4397C44C">
            <wp:extent cx="5731510" cy="21971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CC" w:rsidRDefault="00505FCC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:rsidR="003D679A" w:rsidRDefault="00505FCC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b/>
          <w:i/>
          <w:color w:val="333333"/>
          <w:sz w:val="21"/>
          <w:szCs w:val="21"/>
        </w:rPr>
      </w:pPr>
      <w:r>
        <w:rPr>
          <w:rFonts w:asciiTheme="majorHAnsi" w:eastAsia="Times New Roman" w:hAnsiTheme="majorHAnsi" w:cstheme="majorHAnsi"/>
          <w:color w:val="333333"/>
          <w:sz w:val="21"/>
          <w:szCs w:val="21"/>
        </w:rPr>
        <w:t>Esta Página lo primero que hace es generar un alert en JavaScript el cual lleva el mensaje de</w:t>
      </w:r>
      <w:r w:rsidRPr="00505FCC">
        <w:rPr>
          <w:rFonts w:asciiTheme="majorHAnsi" w:eastAsia="Times New Roman" w:hAnsiTheme="majorHAnsi" w:cstheme="majorHAnsi"/>
          <w:b/>
          <w:i/>
          <w:color w:val="333333"/>
          <w:sz w:val="21"/>
          <w:szCs w:val="21"/>
        </w:rPr>
        <w:t xml:space="preserve"> “El mundo JavaScript”</w:t>
      </w:r>
      <w:r>
        <w:rPr>
          <w:rFonts w:asciiTheme="majorHAnsi" w:eastAsia="Times New Roman" w:hAnsiTheme="majorHAnsi" w:cstheme="majorHAnsi"/>
          <w:b/>
          <w:i/>
          <w:color w:val="333333"/>
          <w:sz w:val="21"/>
          <w:szCs w:val="21"/>
        </w:rPr>
        <w:t>.</w:t>
      </w:r>
    </w:p>
    <w:p w:rsidR="00505FCC" w:rsidRPr="00505FCC" w:rsidRDefault="00505FCC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Después de dar en el botón de aceptar del alert de JavaScript aparece una página web que contiene el mensaje </w:t>
      </w:r>
      <w:r w:rsidRPr="00505FCC">
        <w:rPr>
          <w:rFonts w:asciiTheme="majorHAnsi" w:eastAsia="Times New Roman" w:hAnsiTheme="majorHAnsi" w:cstheme="majorHAnsi"/>
          <w:b/>
          <w:i/>
          <w:color w:val="333333"/>
          <w:sz w:val="21"/>
          <w:szCs w:val="21"/>
        </w:rPr>
        <w:t>“</w:t>
      </w:r>
      <w:r w:rsidRPr="00505FCC">
        <w:rPr>
          <w:rFonts w:asciiTheme="majorHAnsi" w:eastAsia="Times New Roman" w:hAnsiTheme="majorHAnsi" w:cstheme="majorHAnsi"/>
          <w:b/>
          <w:i/>
          <w:color w:val="333333"/>
          <w:sz w:val="21"/>
          <w:szCs w:val="21"/>
        </w:rPr>
        <w:t xml:space="preserve">Hola, esta es una página HTML con </w:t>
      </w:r>
      <w:r w:rsidRPr="00505FCC">
        <w:rPr>
          <w:rFonts w:asciiTheme="majorHAnsi" w:eastAsia="Times New Roman" w:hAnsiTheme="majorHAnsi" w:cstheme="majorHAnsi"/>
          <w:b/>
          <w:i/>
          <w:color w:val="333333"/>
          <w:sz w:val="21"/>
          <w:szCs w:val="21"/>
        </w:rPr>
        <w:t>JavaScript”</w:t>
      </w:r>
      <w:r>
        <w:rPr>
          <w:rFonts w:asciiTheme="majorHAnsi" w:eastAsia="Times New Roman" w:hAnsiTheme="majorHAnsi" w:cstheme="majorHAnsi"/>
          <w:b/>
          <w:i/>
          <w:color w:val="333333"/>
          <w:sz w:val="21"/>
          <w:szCs w:val="21"/>
        </w:rPr>
        <w:t>.</w:t>
      </w:r>
    </w:p>
    <w:p w:rsid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Style w:val="Textoennegrita"/>
        </w:rPr>
        <w:t>2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. Copie y pegue el siguiente código fuente en el programa Sublime Text, e indique que función realiza la página.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</w:rPr>
        <w:t> 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&lt;html&gt;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&lt;head&gt;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 &lt;meta charset="UTF-8"&gt;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lastRenderedPageBreak/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Esto es el título de la página que usualmente aparece en la barra de título del navegador --&gt;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  &lt;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title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&gt;Mi Primera Página HTML&lt;/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title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&lt;/head&gt;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body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Este es un título que se puede ver dentro del contenido de la página --&gt;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&lt;h1&gt;Hola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Mundo!&lt;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/h1&gt;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Esta es una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imágen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--&gt;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img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src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="http://www.w3.org/html/logo/downloads/HTML5_Logo_128.png"/&gt;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Esto es un párrafo --&gt;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  &lt;p&gt;Hola, esta es una página HTML de Ejemplo&lt;/p&gt;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Esto es un formulario: sirve para colocar botones, campos de texto,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etc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--&gt;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&lt;form&gt;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   &lt;button id="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saludar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"&gt;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Saludar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&lt;/button&gt;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   &lt;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script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&gt;       document.getElementById("saludar").addEventListener("click",function (){alert("QUE TAL")});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   &lt;/script&gt;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 &lt;/form&gt;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&lt;/body&gt;</w:t>
      </w:r>
    </w:p>
    <w:p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&lt;/html&gt;</w:t>
      </w:r>
    </w:p>
    <w:p w:rsidR="003D679A" w:rsidRDefault="003D679A" w:rsidP="003D679A">
      <w:pPr>
        <w:shd w:val="clear" w:color="auto" w:fill="FFFFFF"/>
        <w:spacing w:before="0" w:after="16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  <w:t> </w:t>
      </w:r>
    </w:p>
    <w:p w:rsidR="00943229" w:rsidRDefault="00943229" w:rsidP="003D679A">
      <w:pPr>
        <w:shd w:val="clear" w:color="auto" w:fill="FFFFFF"/>
        <w:spacing w:before="0" w:after="16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7B97A24D" wp14:editId="293AFCDF">
            <wp:extent cx="5731510" cy="320865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29" w:rsidRPr="003D679A" w:rsidRDefault="00943229" w:rsidP="003D679A">
      <w:pPr>
        <w:shd w:val="clear" w:color="auto" w:fill="FFFFFF"/>
        <w:spacing w:before="0" w:after="16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25B1A572" wp14:editId="6986FEB6">
            <wp:extent cx="5731510" cy="2625725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4" w:rsidRDefault="00943229" w:rsidP="006E0CC1">
      <w:pPr>
        <w:rPr>
          <w:rFonts w:asciiTheme="majorHAnsi" w:hAnsiTheme="majorHAnsi" w:cstheme="majorHAnsi"/>
          <w:lang w:bidi="es-ES"/>
        </w:rPr>
      </w:pPr>
      <w:r>
        <w:rPr>
          <w:noProof/>
          <w:lang w:val="es-419" w:eastAsia="es-419"/>
        </w:rPr>
        <w:drawing>
          <wp:inline distT="0" distB="0" distL="0" distR="0" wp14:anchorId="62194A90" wp14:editId="27BB2EF2">
            <wp:extent cx="5731510" cy="263334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5A" w:rsidRDefault="0030545A" w:rsidP="006E0CC1">
      <w:pPr>
        <w:rPr>
          <w:rFonts w:asciiTheme="majorHAnsi" w:hAnsiTheme="majorHAnsi" w:cstheme="majorHAnsi"/>
          <w:lang w:bidi="es-ES"/>
        </w:rPr>
      </w:pPr>
    </w:p>
    <w:p w:rsidR="0030545A" w:rsidRDefault="0030545A" w:rsidP="006E0CC1">
      <w:pPr>
        <w:rPr>
          <w:rFonts w:asciiTheme="majorHAnsi" w:hAnsiTheme="majorHAnsi" w:cstheme="majorHAnsi"/>
          <w:b/>
          <w:i/>
          <w:lang w:bidi="es-ES"/>
        </w:rPr>
      </w:pPr>
      <w:r>
        <w:rPr>
          <w:rFonts w:asciiTheme="majorHAnsi" w:hAnsiTheme="majorHAnsi" w:cstheme="majorHAnsi"/>
          <w:lang w:bidi="es-ES"/>
        </w:rPr>
        <w:t xml:space="preserve">Esta página tiene una imagen con el logo de HTML 5 y un texto que dice: </w:t>
      </w:r>
      <w:r w:rsidRPr="0030545A">
        <w:rPr>
          <w:rFonts w:asciiTheme="majorHAnsi" w:hAnsiTheme="majorHAnsi" w:cstheme="majorHAnsi"/>
          <w:b/>
          <w:i/>
          <w:lang w:bidi="es-ES"/>
        </w:rPr>
        <w:t>“Hola, esta es una página HTML de Ejemplo”</w:t>
      </w:r>
      <w:r>
        <w:rPr>
          <w:rFonts w:asciiTheme="majorHAnsi" w:hAnsiTheme="majorHAnsi" w:cstheme="majorHAnsi"/>
          <w:b/>
          <w:i/>
          <w:lang w:bidi="es-ES"/>
        </w:rPr>
        <w:t>,</w:t>
      </w:r>
    </w:p>
    <w:p w:rsidR="0030545A" w:rsidRPr="0030545A" w:rsidRDefault="0030545A" w:rsidP="006E0CC1">
      <w:pPr>
        <w:rPr>
          <w:rFonts w:asciiTheme="majorHAnsi" w:hAnsiTheme="majorHAnsi" w:cstheme="majorHAnsi"/>
          <w:lang w:bidi="es-ES"/>
        </w:rPr>
      </w:pPr>
      <w:r>
        <w:rPr>
          <w:rFonts w:asciiTheme="majorHAnsi" w:hAnsiTheme="majorHAnsi" w:cstheme="majorHAnsi"/>
          <w:lang w:bidi="es-ES"/>
        </w:rPr>
        <w:t xml:space="preserve">Seguido de eso hay un botón el cual al dar clic aparece un mensa de alert de JavaScript que dice </w:t>
      </w:r>
      <w:r w:rsidRPr="0030545A">
        <w:rPr>
          <w:rFonts w:asciiTheme="majorHAnsi" w:hAnsiTheme="majorHAnsi" w:cstheme="majorHAnsi"/>
          <w:b/>
          <w:i/>
          <w:lang w:bidi="es-ES"/>
        </w:rPr>
        <w:t>“QUE TAL”</w:t>
      </w:r>
      <w:r>
        <w:rPr>
          <w:rFonts w:asciiTheme="majorHAnsi" w:hAnsiTheme="majorHAnsi" w:cstheme="majorHAnsi"/>
          <w:b/>
          <w:i/>
          <w:lang w:bidi="es-ES"/>
        </w:rPr>
        <w:t>.</w:t>
      </w:r>
      <w:bookmarkStart w:id="0" w:name="_GoBack"/>
      <w:bookmarkEnd w:id="0"/>
    </w:p>
    <w:sectPr w:rsidR="0030545A" w:rsidRPr="0030545A" w:rsidSect="00F55E1B">
      <w:footerReference w:type="default" r:id="rId17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403" w:rsidRDefault="00C97403">
      <w:pPr>
        <w:spacing w:line="240" w:lineRule="auto"/>
      </w:pPr>
      <w:r>
        <w:separator/>
      </w:r>
    </w:p>
  </w:endnote>
  <w:endnote w:type="continuationSeparator" w:id="0">
    <w:p w:rsidR="00C97403" w:rsidRDefault="00C97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403" w:rsidRDefault="00C97403">
      <w:pPr>
        <w:spacing w:line="240" w:lineRule="auto"/>
      </w:pPr>
      <w:r>
        <w:separator/>
      </w:r>
    </w:p>
  </w:footnote>
  <w:footnote w:type="continuationSeparator" w:id="0">
    <w:p w:rsidR="00C97403" w:rsidRDefault="00C974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3"/>
  </w:num>
  <w:num w:numId="21">
    <w:abstractNumId w:val="16"/>
  </w:num>
  <w:num w:numId="22">
    <w:abstractNumId w:val="10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0545A"/>
    <w:rsid w:val="00314CB8"/>
    <w:rsid w:val="00325194"/>
    <w:rsid w:val="003728E3"/>
    <w:rsid w:val="003962D3"/>
    <w:rsid w:val="003C7D9D"/>
    <w:rsid w:val="003D679A"/>
    <w:rsid w:val="003E3A63"/>
    <w:rsid w:val="00430126"/>
    <w:rsid w:val="004548F3"/>
    <w:rsid w:val="00457BEB"/>
    <w:rsid w:val="00461B2E"/>
    <w:rsid w:val="00482CFC"/>
    <w:rsid w:val="00483033"/>
    <w:rsid w:val="00487996"/>
    <w:rsid w:val="00491910"/>
    <w:rsid w:val="004A3D03"/>
    <w:rsid w:val="004B6D7F"/>
    <w:rsid w:val="004D785F"/>
    <w:rsid w:val="004E744B"/>
    <w:rsid w:val="004E7A51"/>
    <w:rsid w:val="004F7760"/>
    <w:rsid w:val="00505FCC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229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369B4"/>
    <w:rsid w:val="00B41A33"/>
    <w:rsid w:val="00B52684"/>
    <w:rsid w:val="00B53817"/>
    <w:rsid w:val="00B55B7F"/>
    <w:rsid w:val="00B61F85"/>
    <w:rsid w:val="00BA3CC7"/>
    <w:rsid w:val="00BA42C8"/>
    <w:rsid w:val="00BF457D"/>
    <w:rsid w:val="00BF4775"/>
    <w:rsid w:val="00C97403"/>
    <w:rsid w:val="00CA0C45"/>
    <w:rsid w:val="00CC3AB0"/>
    <w:rsid w:val="00CF12AE"/>
    <w:rsid w:val="00D1798D"/>
    <w:rsid w:val="00D34AE9"/>
    <w:rsid w:val="00D64C21"/>
    <w:rsid w:val="00D902A4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07DA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6138E-770A-4EC9-842E-692B479F0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2022-04-17T18:28:00Z</dcterms:created>
  <dcterms:modified xsi:type="dcterms:W3CDTF">2022-07-03T21:59:00Z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